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0C72F177" w14:textId="77777777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DA202E8" wp14:editId="2B5669E1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7B531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572"/>
        <w:gridCol w:w="3028"/>
      </w:tblGrid>
      <w:tr w:rsidR="00DA11DC" w:rsidRPr="00162614" w14:paraId="322BBD2C" w14:textId="77777777" w:rsidTr="00DA11DC">
        <w:trPr>
          <w:gridAfter w:val="2"/>
          <w:wAfter w:w="3600" w:type="dxa"/>
          <w:trHeight w:val="559"/>
        </w:trPr>
        <w:tc>
          <w:tcPr>
            <w:tcW w:w="4751" w:type="dxa"/>
            <w:vMerge w:val="restart"/>
          </w:tcPr>
          <w:p w14:paraId="715BD2BD" w14:textId="1CBAF88C" w:rsidR="00DA11DC" w:rsidRPr="00386DD3" w:rsidRDefault="00DA11DC" w:rsidP="00DE524F">
            <w:pPr>
              <w:pStyle w:val="Title"/>
              <w:rPr>
                <w:rFonts w:eastAsiaTheme="minorEastAsia"/>
              </w:rPr>
            </w:pPr>
            <w:r>
              <w:rPr>
                <w:rFonts w:eastAsiaTheme="minorEastAsia"/>
              </w:rPr>
              <w:t>aNDREW</w:t>
            </w:r>
          </w:p>
          <w:p w14:paraId="6AB09033" w14:textId="73A71ECC" w:rsidR="00DA11DC" w:rsidRPr="00162614" w:rsidRDefault="00DA11DC" w:rsidP="00DE524F">
            <w:pPr>
              <w:pStyle w:val="Subtitle"/>
            </w:pPr>
            <w:r>
              <w:t>Shelley</w:t>
            </w:r>
          </w:p>
        </w:tc>
        <w:tc>
          <w:tcPr>
            <w:tcW w:w="624" w:type="dxa"/>
          </w:tcPr>
          <w:p w14:paraId="1298D1F7" w14:textId="77777777" w:rsidR="00DA11DC" w:rsidRPr="00162614" w:rsidRDefault="00DA11DC" w:rsidP="00DE524F"/>
        </w:tc>
        <w:tc>
          <w:tcPr>
            <w:tcW w:w="713" w:type="dxa"/>
          </w:tcPr>
          <w:p w14:paraId="0BBBB79E" w14:textId="77777777" w:rsidR="00DA11DC" w:rsidRPr="00162614" w:rsidRDefault="00DA11DC" w:rsidP="00DE524F"/>
        </w:tc>
      </w:tr>
      <w:tr w:rsidR="00DA11DC" w:rsidRPr="00162614" w14:paraId="405CFF4D" w14:textId="77777777" w:rsidTr="00DA11DC">
        <w:trPr>
          <w:gridAfter w:val="2"/>
          <w:wAfter w:w="3600" w:type="dxa"/>
          <w:trHeight w:val="558"/>
        </w:trPr>
        <w:tc>
          <w:tcPr>
            <w:tcW w:w="4751" w:type="dxa"/>
            <w:vMerge/>
          </w:tcPr>
          <w:p w14:paraId="5304FD27" w14:textId="77777777" w:rsidR="00DA11DC" w:rsidRPr="00162614" w:rsidRDefault="00DA11DC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70958B" w14:textId="77777777" w:rsidR="00DA11DC" w:rsidRPr="00162614" w:rsidRDefault="00DA11DC" w:rsidP="00DE524F"/>
        </w:tc>
        <w:tc>
          <w:tcPr>
            <w:tcW w:w="713" w:type="dxa"/>
          </w:tcPr>
          <w:p w14:paraId="572596D7" w14:textId="77777777" w:rsidR="00DA11DC" w:rsidRPr="00162614" w:rsidRDefault="00DA11DC" w:rsidP="00DE524F"/>
        </w:tc>
      </w:tr>
      <w:tr w:rsidR="00DA11DC" w:rsidRPr="00162614" w14:paraId="4CF86620" w14:textId="77777777" w:rsidTr="00DA11DC">
        <w:trPr>
          <w:gridAfter w:val="2"/>
          <w:wAfter w:w="3600" w:type="dxa"/>
          <w:trHeight w:val="1191"/>
        </w:trPr>
        <w:tc>
          <w:tcPr>
            <w:tcW w:w="4751" w:type="dxa"/>
            <w:vMerge/>
          </w:tcPr>
          <w:p w14:paraId="4ABB0B9B" w14:textId="77777777" w:rsidR="00DA11DC" w:rsidRDefault="00DA11DC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4B922F6" w14:textId="77777777" w:rsidR="00DA11DC" w:rsidRDefault="00DA11DC" w:rsidP="00DE524F"/>
        </w:tc>
        <w:tc>
          <w:tcPr>
            <w:tcW w:w="713" w:type="dxa"/>
          </w:tcPr>
          <w:p w14:paraId="4D7EEF30" w14:textId="77777777" w:rsidR="00DA11DC" w:rsidRDefault="00DA11DC" w:rsidP="00DE524F"/>
        </w:tc>
      </w:tr>
      <w:tr w:rsidR="00E95D08" w:rsidRPr="00162614" w14:paraId="53A8906D" w14:textId="77777777" w:rsidTr="00DA11DC">
        <w:trPr>
          <w:trHeight w:val="850"/>
        </w:trPr>
        <w:tc>
          <w:tcPr>
            <w:tcW w:w="4751" w:type="dxa"/>
            <w:vAlign w:val="center"/>
          </w:tcPr>
          <w:p w14:paraId="7072BD94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F783D24B6347423EB62EC3215A3D2140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CDFBC71" w14:textId="77777777" w:rsidR="00E95D08" w:rsidRDefault="00E95D08" w:rsidP="00E95D08"/>
        </w:tc>
        <w:tc>
          <w:tcPr>
            <w:tcW w:w="713" w:type="dxa"/>
            <w:vAlign w:val="center"/>
          </w:tcPr>
          <w:p w14:paraId="2E4D27A0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60F5E03E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D42AEBA92C494B068297D3901F0CD97D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0B315E33" w14:textId="77777777" w:rsidTr="00DA11DC">
        <w:trPr>
          <w:trHeight w:val="639"/>
        </w:trPr>
        <w:tc>
          <w:tcPr>
            <w:tcW w:w="4751" w:type="dxa"/>
            <w:vMerge w:val="restart"/>
            <w:vAlign w:val="center"/>
          </w:tcPr>
          <w:p w14:paraId="04B980A4" w14:textId="77777777" w:rsidR="00E95D08" w:rsidRPr="000F3FE2" w:rsidRDefault="00000000" w:rsidP="00E95D08">
            <w:sdt>
              <w:sdtPr>
                <w:id w:val="998541246"/>
                <w:placeholder>
                  <w:docPart w:val="7F27491D67474E78AD1F6F0D208AF91F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5B88BB4A" w14:textId="77777777" w:rsidR="00E95D08" w:rsidRDefault="00E95D08" w:rsidP="00DE524F"/>
        </w:tc>
        <w:tc>
          <w:tcPr>
            <w:tcW w:w="713" w:type="dxa"/>
            <w:vMerge w:val="restart"/>
          </w:tcPr>
          <w:p w14:paraId="2785EA10" w14:textId="77777777" w:rsidR="00E95D08" w:rsidRDefault="00E95D08" w:rsidP="00DE524F"/>
        </w:tc>
        <w:tc>
          <w:tcPr>
            <w:tcW w:w="572" w:type="dxa"/>
            <w:vAlign w:val="center"/>
          </w:tcPr>
          <w:p w14:paraId="57713C08" w14:textId="4D2C5845" w:rsidR="00E95D08" w:rsidRPr="008D4A99" w:rsidRDefault="00E95D08" w:rsidP="00E95D08"/>
        </w:tc>
        <w:tc>
          <w:tcPr>
            <w:tcW w:w="3028" w:type="dxa"/>
            <w:vAlign w:val="center"/>
          </w:tcPr>
          <w:p w14:paraId="2E18DF0A" w14:textId="3AE554BD" w:rsidR="00E95D08" w:rsidRPr="008D4A99" w:rsidRDefault="00E95D08" w:rsidP="00E95D08">
            <w:pPr>
              <w:pStyle w:val="Contact1"/>
            </w:pPr>
          </w:p>
        </w:tc>
      </w:tr>
      <w:tr w:rsidR="00E95D08" w:rsidRPr="00162614" w14:paraId="6481A39D" w14:textId="77777777" w:rsidTr="00DA11DC">
        <w:trPr>
          <w:trHeight w:val="637"/>
        </w:trPr>
        <w:tc>
          <w:tcPr>
            <w:tcW w:w="4751" w:type="dxa"/>
            <w:vMerge/>
          </w:tcPr>
          <w:p w14:paraId="7FF77CA7" w14:textId="77777777" w:rsidR="00E95D08" w:rsidRPr="000F3FE2" w:rsidRDefault="00E95D08" w:rsidP="00DE524F"/>
        </w:tc>
        <w:tc>
          <w:tcPr>
            <w:tcW w:w="624" w:type="dxa"/>
            <w:vMerge/>
          </w:tcPr>
          <w:p w14:paraId="5476005D" w14:textId="77777777" w:rsidR="00E95D08" w:rsidRDefault="00E95D08" w:rsidP="00DE524F"/>
        </w:tc>
        <w:tc>
          <w:tcPr>
            <w:tcW w:w="713" w:type="dxa"/>
            <w:vMerge/>
          </w:tcPr>
          <w:p w14:paraId="4DF8C6A0" w14:textId="77777777" w:rsidR="00E95D08" w:rsidRDefault="00E95D08" w:rsidP="00DE524F"/>
        </w:tc>
        <w:tc>
          <w:tcPr>
            <w:tcW w:w="572" w:type="dxa"/>
            <w:vAlign w:val="center"/>
          </w:tcPr>
          <w:p w14:paraId="5BE8D5F8" w14:textId="16A8B8C8" w:rsidR="00E95D08" w:rsidRPr="008D4A99" w:rsidRDefault="00DA11DC" w:rsidP="00E95D08">
            <w:r w:rsidRPr="00162614">
              <w:rPr>
                <w:noProof/>
                <w:lang w:val="en-AU" w:eastAsia="en-AU"/>
              </w:rPr>
              <w:drawing>
                <wp:anchor distT="0" distB="0" distL="114300" distR="114300" simplePos="0" relativeHeight="251660288" behindDoc="1" locked="0" layoutInCell="1" allowOverlap="1" wp14:anchorId="61C57E83" wp14:editId="5F22C31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-161290</wp:posOffset>
                  </wp:positionV>
                  <wp:extent cx="175260" cy="120015"/>
                  <wp:effectExtent l="0" t="0" r="0" b="0"/>
                  <wp:wrapTight wrapText="bothSides">
                    <wp:wrapPolygon edited="0">
                      <wp:start x="0" y="0"/>
                      <wp:lineTo x="0" y="17143"/>
                      <wp:lineTo x="18783" y="17143"/>
                      <wp:lineTo x="18783" y="0"/>
                      <wp:lineTo x="0" y="0"/>
                    </wp:wrapPolygon>
                  </wp:wrapTight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vAlign w:val="center"/>
          </w:tcPr>
          <w:p w14:paraId="0E656FE0" w14:textId="414CAE3C" w:rsidR="00E95D08" w:rsidRPr="008D4A99" w:rsidRDefault="00DA11DC" w:rsidP="00DA11DC">
            <w:pPr>
              <w:pStyle w:val="Contact1"/>
              <w:spacing w:line="480" w:lineRule="auto"/>
            </w:pPr>
            <w:r>
              <w:t>(713)-851-4940</w:t>
            </w:r>
          </w:p>
        </w:tc>
      </w:tr>
      <w:tr w:rsidR="00E95D08" w:rsidRPr="00162614" w14:paraId="5FD7D4C8" w14:textId="77777777" w:rsidTr="00DA11DC">
        <w:trPr>
          <w:trHeight w:val="637"/>
        </w:trPr>
        <w:tc>
          <w:tcPr>
            <w:tcW w:w="4751" w:type="dxa"/>
            <w:vMerge/>
          </w:tcPr>
          <w:p w14:paraId="5C6EA390" w14:textId="77777777" w:rsidR="00E95D08" w:rsidRPr="000F3FE2" w:rsidRDefault="00E95D08" w:rsidP="00DE524F"/>
        </w:tc>
        <w:tc>
          <w:tcPr>
            <w:tcW w:w="624" w:type="dxa"/>
            <w:vMerge/>
          </w:tcPr>
          <w:p w14:paraId="1B85A9E0" w14:textId="77777777" w:rsidR="00E95D08" w:rsidRDefault="00E95D08" w:rsidP="00DE524F"/>
        </w:tc>
        <w:tc>
          <w:tcPr>
            <w:tcW w:w="713" w:type="dxa"/>
            <w:vMerge/>
          </w:tcPr>
          <w:p w14:paraId="71D2B2B1" w14:textId="77777777" w:rsidR="00E95D08" w:rsidRDefault="00E95D08" w:rsidP="00DE524F"/>
        </w:tc>
        <w:tc>
          <w:tcPr>
            <w:tcW w:w="572" w:type="dxa"/>
            <w:vAlign w:val="center"/>
          </w:tcPr>
          <w:p w14:paraId="3B1E129B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anchor distT="0" distB="0" distL="114300" distR="114300" simplePos="0" relativeHeight="251661312" behindDoc="1" locked="0" layoutInCell="1" allowOverlap="1" wp14:anchorId="2FC03E88" wp14:editId="6CE3B29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-148590</wp:posOffset>
                  </wp:positionV>
                  <wp:extent cx="135255" cy="101600"/>
                  <wp:effectExtent l="0" t="0" r="0" b="0"/>
                  <wp:wrapTight wrapText="bothSides">
                    <wp:wrapPolygon edited="0">
                      <wp:start x="0" y="0"/>
                      <wp:lineTo x="0" y="16200"/>
                      <wp:lineTo x="18254" y="16200"/>
                      <wp:lineTo x="18254" y="0"/>
                      <wp:lineTo x="0" y="0"/>
                    </wp:wrapPolygon>
                  </wp:wrapTight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28" w:type="dxa"/>
            <w:vAlign w:val="center"/>
          </w:tcPr>
          <w:p w14:paraId="0BBCAA24" w14:textId="6892EAE5" w:rsidR="00E95D08" w:rsidRPr="008D4A99" w:rsidRDefault="00DA11DC" w:rsidP="00DA11DC">
            <w:pPr>
              <w:pStyle w:val="Contact2"/>
              <w:spacing w:line="480" w:lineRule="auto"/>
            </w:pPr>
            <w:r>
              <w:t>apshelley@tamu.edu</w:t>
            </w:r>
          </w:p>
        </w:tc>
      </w:tr>
      <w:tr w:rsidR="00E95D08" w:rsidRPr="00162614" w14:paraId="1802F439" w14:textId="77777777" w:rsidTr="00DA11DC">
        <w:trPr>
          <w:trHeight w:val="637"/>
        </w:trPr>
        <w:tc>
          <w:tcPr>
            <w:tcW w:w="4751" w:type="dxa"/>
            <w:vMerge/>
          </w:tcPr>
          <w:p w14:paraId="760AF537" w14:textId="77777777" w:rsidR="00E95D08" w:rsidRPr="000F3FE2" w:rsidRDefault="00E95D08" w:rsidP="00DE524F"/>
        </w:tc>
        <w:tc>
          <w:tcPr>
            <w:tcW w:w="624" w:type="dxa"/>
            <w:vMerge/>
          </w:tcPr>
          <w:p w14:paraId="1D6E22CA" w14:textId="77777777" w:rsidR="00E95D08" w:rsidRDefault="00E95D08" w:rsidP="00DE524F"/>
        </w:tc>
        <w:tc>
          <w:tcPr>
            <w:tcW w:w="713" w:type="dxa"/>
            <w:vMerge/>
          </w:tcPr>
          <w:p w14:paraId="253950C3" w14:textId="77777777" w:rsidR="00E95D08" w:rsidRDefault="00E95D08" w:rsidP="00DE524F"/>
        </w:tc>
        <w:tc>
          <w:tcPr>
            <w:tcW w:w="572" w:type="dxa"/>
            <w:vAlign w:val="center"/>
          </w:tcPr>
          <w:p w14:paraId="22DC1738" w14:textId="300303B2" w:rsidR="00E95D08" w:rsidRPr="008D4A99" w:rsidRDefault="00E95D08" w:rsidP="00E95D08"/>
        </w:tc>
        <w:tc>
          <w:tcPr>
            <w:tcW w:w="3028" w:type="dxa"/>
            <w:vAlign w:val="center"/>
          </w:tcPr>
          <w:p w14:paraId="707372AB" w14:textId="79F11016" w:rsidR="00E95D08" w:rsidRPr="008D4A99" w:rsidRDefault="00E95D08" w:rsidP="00DA11DC">
            <w:pPr>
              <w:pStyle w:val="Contact2"/>
              <w:spacing w:line="480" w:lineRule="auto"/>
            </w:pPr>
          </w:p>
        </w:tc>
      </w:tr>
      <w:tr w:rsidR="00E95D08" w14:paraId="7D545E71" w14:textId="77777777" w:rsidTr="00DA11DC">
        <w:trPr>
          <w:trHeight w:val="964"/>
        </w:trPr>
        <w:tc>
          <w:tcPr>
            <w:tcW w:w="4751" w:type="dxa"/>
            <w:vAlign w:val="center"/>
          </w:tcPr>
          <w:p w14:paraId="445FE9FA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8B613706B20242E199658229004ADACF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2E9FE94C" w14:textId="77777777" w:rsidR="00E95D08" w:rsidRDefault="00E95D08" w:rsidP="00E95D08"/>
        </w:tc>
        <w:tc>
          <w:tcPr>
            <w:tcW w:w="713" w:type="dxa"/>
            <w:vAlign w:val="center"/>
          </w:tcPr>
          <w:p w14:paraId="47C5DB68" w14:textId="77777777" w:rsidR="00E95D08" w:rsidRDefault="00E95D08" w:rsidP="00E95D08"/>
        </w:tc>
        <w:tc>
          <w:tcPr>
            <w:tcW w:w="3600" w:type="dxa"/>
            <w:gridSpan w:val="2"/>
            <w:vAlign w:val="center"/>
          </w:tcPr>
          <w:p w14:paraId="0C7EF39C" w14:textId="1597953B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82047934E6CD43D7B408EE34B4ABE7AE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6B64482F" w14:textId="77777777" w:rsidTr="00DA11DC">
        <w:trPr>
          <w:trHeight w:val="2608"/>
        </w:trPr>
        <w:tc>
          <w:tcPr>
            <w:tcW w:w="4751" w:type="dxa"/>
            <w:tcBorders>
              <w:bottom w:val="single" w:sz="4" w:space="0" w:color="3A8C95" w:themeColor="accent5" w:themeShade="80"/>
            </w:tcBorders>
          </w:tcPr>
          <w:p w14:paraId="28B80CCA" w14:textId="77777777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37B79B62CFD64243B4C527C03386CCF2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37CF5F0D" w14:textId="77777777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8A5DF117DE3B4C6E91B2713202322565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-present</w:t>
                </w:r>
              </w:sdtContent>
            </w:sdt>
          </w:p>
          <w:p w14:paraId="297E3C02" w14:textId="77777777" w:rsidR="00E95D08" w:rsidRPr="00162614" w:rsidRDefault="00000000" w:rsidP="00E95D08">
            <w:sdt>
              <w:sdtPr>
                <w:id w:val="468020753"/>
                <w:placeholder>
                  <w:docPart w:val="BE7299AD5BAB406BAA1062FDB39B4D99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6AD0DABC" w14:textId="77777777" w:rsidR="00E95D08" w:rsidRDefault="00E95D08" w:rsidP="00DE524F"/>
        </w:tc>
        <w:tc>
          <w:tcPr>
            <w:tcW w:w="713" w:type="dxa"/>
          </w:tcPr>
          <w:p w14:paraId="69645F79" w14:textId="77777777" w:rsidR="00E95D08" w:rsidRDefault="00E95D08" w:rsidP="00DE524F"/>
        </w:tc>
        <w:tc>
          <w:tcPr>
            <w:tcW w:w="3600" w:type="dxa"/>
            <w:gridSpan w:val="2"/>
            <w:vMerge w:val="restart"/>
            <w:vAlign w:val="center"/>
          </w:tcPr>
          <w:p w14:paraId="4AAF847E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832195D5705843ABAAC5DE5E13046217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4A7A9FF4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B623D504F03B4B9F973387E678C0393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5D5726BC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C678959979534E459749A1DE2564218B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7375E4FE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D4305E6B5C364162AD936FF3EAA61F00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CDED74B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E571FFD460FD4020929A9FD8C287E761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5BF604D4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49E348E22DA940A0AD83B33CB1507F03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082415C8" w14:textId="77777777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30D1C0F5CDC64A479278971C2C82BCD6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41D5A97F" w14:textId="77777777" w:rsidTr="00DA11DC">
        <w:trPr>
          <w:trHeight w:val="90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1322B90" w14:textId="77777777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4505CAB5B3D14D4E9542ED449ECBCA69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7CBDE9C8" w14:textId="77777777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93A9ECD9783E4D0184D7B8ED24A390A7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1CBE9FE3" w14:textId="77777777" w:rsidR="00E95D08" w:rsidRPr="00BB3142" w:rsidRDefault="00000000" w:rsidP="00E95D08">
            <w:sdt>
              <w:sdtPr>
                <w:id w:val="-104650069"/>
                <w:placeholder>
                  <w:docPart w:val="37C27AE614414DF4B94CD775D28A7E28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58087AA4" w14:textId="77777777" w:rsidR="00E95D08" w:rsidRDefault="00E95D08" w:rsidP="00DE524F"/>
        </w:tc>
        <w:tc>
          <w:tcPr>
            <w:tcW w:w="713" w:type="dxa"/>
            <w:vMerge w:val="restart"/>
          </w:tcPr>
          <w:p w14:paraId="5855C1BD" w14:textId="77777777" w:rsidR="00E95D08" w:rsidRDefault="00E95D08" w:rsidP="00DE524F"/>
        </w:tc>
        <w:tc>
          <w:tcPr>
            <w:tcW w:w="3600" w:type="dxa"/>
            <w:gridSpan w:val="2"/>
            <w:vMerge/>
          </w:tcPr>
          <w:p w14:paraId="6CF65988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7E70D6CC" w14:textId="77777777" w:rsidTr="00DA11DC">
        <w:trPr>
          <w:trHeight w:val="850"/>
        </w:trPr>
        <w:tc>
          <w:tcPr>
            <w:tcW w:w="4751" w:type="dxa"/>
            <w:vMerge/>
            <w:tcBorders>
              <w:bottom w:val="single" w:sz="4" w:space="0" w:color="3A8C95" w:themeColor="accent5" w:themeShade="80"/>
            </w:tcBorders>
          </w:tcPr>
          <w:p w14:paraId="3CD446FA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36B3B67E" w14:textId="77777777" w:rsidR="00E95D08" w:rsidRDefault="00E95D08" w:rsidP="00DE524F"/>
        </w:tc>
        <w:tc>
          <w:tcPr>
            <w:tcW w:w="713" w:type="dxa"/>
            <w:vMerge/>
          </w:tcPr>
          <w:p w14:paraId="276CD92A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15D3EE7C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263F936483D4B87859A5A0B861FD069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3EDB0FFC" w14:textId="77777777" w:rsidTr="00DA11DC">
        <w:trPr>
          <w:trHeight w:val="1417"/>
        </w:trPr>
        <w:tc>
          <w:tcPr>
            <w:tcW w:w="4751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9ED4273" w14:textId="77777777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4A7FEE02F0D64CE9A031635F4B4C09DC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2E1B16D0" w14:textId="77777777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456055196414B7BA02FAE425C48F952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6046E5A7" w14:textId="77777777" w:rsidR="00E95D08" w:rsidRPr="00713B95" w:rsidRDefault="00000000" w:rsidP="00E95D08">
            <w:sdt>
              <w:sdtPr>
                <w:id w:val="-1543125065"/>
                <w:placeholder>
                  <w:docPart w:val="D789E3C8C8734B5D93C05DEF26149919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AE52B6F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64C00D26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36C5641D" w14:textId="77777777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AE222ACCA6EB4A53B433DB09AFC4CBC6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4D9E894C" w14:textId="77777777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9553EA9402574BB2AE25175A00A7AF7F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5605FD81" w14:textId="77777777" w:rsidR="00E95D08" w:rsidRPr="008A65BA" w:rsidRDefault="00000000" w:rsidP="00E95D08">
            <w:sdt>
              <w:sdtPr>
                <w:id w:val="-1194616297"/>
                <w:placeholder>
                  <w:docPart w:val="93C4ABB6CD91473E9E32C01CA24208A2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262CC6D5" w14:textId="77777777" w:rsidTr="00DA11DC">
        <w:trPr>
          <w:trHeight w:val="1417"/>
        </w:trPr>
        <w:tc>
          <w:tcPr>
            <w:tcW w:w="4751" w:type="dxa"/>
            <w:vMerge/>
          </w:tcPr>
          <w:p w14:paraId="75011361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5517277" w14:textId="77777777" w:rsidR="00E95D08" w:rsidRDefault="00E95D08" w:rsidP="00DE524F"/>
        </w:tc>
        <w:tc>
          <w:tcPr>
            <w:tcW w:w="713" w:type="dxa"/>
            <w:vMerge/>
          </w:tcPr>
          <w:p w14:paraId="60A10D61" w14:textId="77777777" w:rsidR="00E95D08" w:rsidRDefault="00E95D08" w:rsidP="00DE524F"/>
        </w:tc>
        <w:tc>
          <w:tcPr>
            <w:tcW w:w="3600" w:type="dxa"/>
            <w:gridSpan w:val="2"/>
            <w:vAlign w:val="center"/>
          </w:tcPr>
          <w:p w14:paraId="1D8B2D63" w14:textId="77777777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13CFAE2897F04473A2AFE66F1FD1B570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7F58FF0F" w14:textId="77777777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408CB3E191A54541A2507B5B4CC11F12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964CD8">
                  <w:t>xx</w:t>
                </w:r>
                <w:r w:rsidR="00E95D08">
                  <w:t>-20</w:t>
                </w:r>
                <w:r w:rsidR="00964CD8">
                  <w:t>xx</w:t>
                </w:r>
              </w:sdtContent>
            </w:sdt>
          </w:p>
          <w:p w14:paraId="143DE953" w14:textId="77777777" w:rsidR="00E95D08" w:rsidRPr="00162614" w:rsidRDefault="00000000" w:rsidP="00E95D08">
            <w:sdt>
              <w:sdtPr>
                <w:id w:val="2037305707"/>
                <w:placeholder>
                  <w:docPart w:val="CAF68167514549ED9AAEB9FD092DB455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1ED49D44" w14:textId="77777777" w:rsidR="00E95D08" w:rsidRPr="00BA3E51" w:rsidRDefault="00E95D08" w:rsidP="001C6718"/>
    <w:sectPr w:rsidR="00E95D08" w:rsidRPr="00BA3E51" w:rsidSect="00C66715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29113" w14:textId="77777777" w:rsidR="003B44D9" w:rsidRDefault="003B44D9" w:rsidP="00BA3E51">
      <w:pPr>
        <w:spacing w:line="240" w:lineRule="auto"/>
      </w:pPr>
      <w:r>
        <w:separator/>
      </w:r>
    </w:p>
  </w:endnote>
  <w:endnote w:type="continuationSeparator" w:id="0">
    <w:p w14:paraId="4986A75C" w14:textId="77777777" w:rsidR="003B44D9" w:rsidRDefault="003B44D9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1987A" w14:textId="77777777" w:rsidR="003B44D9" w:rsidRDefault="003B44D9" w:rsidP="00BA3E51">
      <w:pPr>
        <w:spacing w:line="240" w:lineRule="auto"/>
      </w:pPr>
      <w:r>
        <w:separator/>
      </w:r>
    </w:p>
  </w:footnote>
  <w:footnote w:type="continuationSeparator" w:id="0">
    <w:p w14:paraId="29C1BA53" w14:textId="77777777" w:rsidR="003B44D9" w:rsidRDefault="003B44D9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C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200FC4"/>
    <w:rsid w:val="00217454"/>
    <w:rsid w:val="002251C8"/>
    <w:rsid w:val="00293BB8"/>
    <w:rsid w:val="002A4A92"/>
    <w:rsid w:val="002D4359"/>
    <w:rsid w:val="002D5478"/>
    <w:rsid w:val="00364B5C"/>
    <w:rsid w:val="00373FC8"/>
    <w:rsid w:val="00386DD3"/>
    <w:rsid w:val="00394816"/>
    <w:rsid w:val="003976A8"/>
    <w:rsid w:val="003B3A48"/>
    <w:rsid w:val="003B44D9"/>
    <w:rsid w:val="003C5242"/>
    <w:rsid w:val="003E7783"/>
    <w:rsid w:val="0041420A"/>
    <w:rsid w:val="00442A0E"/>
    <w:rsid w:val="00443C70"/>
    <w:rsid w:val="0045059C"/>
    <w:rsid w:val="004B419A"/>
    <w:rsid w:val="004D74C1"/>
    <w:rsid w:val="004E6AB2"/>
    <w:rsid w:val="00535F87"/>
    <w:rsid w:val="00564622"/>
    <w:rsid w:val="005765A2"/>
    <w:rsid w:val="005B3227"/>
    <w:rsid w:val="005E0657"/>
    <w:rsid w:val="005F4D16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55181"/>
    <w:rsid w:val="008643BF"/>
    <w:rsid w:val="00873F12"/>
    <w:rsid w:val="00893796"/>
    <w:rsid w:val="008A009C"/>
    <w:rsid w:val="008A65BA"/>
    <w:rsid w:val="008B1112"/>
    <w:rsid w:val="008D4A99"/>
    <w:rsid w:val="008E4EF1"/>
    <w:rsid w:val="00905659"/>
    <w:rsid w:val="00914419"/>
    <w:rsid w:val="00935402"/>
    <w:rsid w:val="00962E61"/>
    <w:rsid w:val="00964CD8"/>
    <w:rsid w:val="00976E5A"/>
    <w:rsid w:val="00983E40"/>
    <w:rsid w:val="00986331"/>
    <w:rsid w:val="009C7105"/>
    <w:rsid w:val="009D1934"/>
    <w:rsid w:val="009E3575"/>
    <w:rsid w:val="00A01164"/>
    <w:rsid w:val="00A31B03"/>
    <w:rsid w:val="00AB7FE5"/>
    <w:rsid w:val="00AC1E5A"/>
    <w:rsid w:val="00AC383F"/>
    <w:rsid w:val="00B0314F"/>
    <w:rsid w:val="00B87E22"/>
    <w:rsid w:val="00BA2D2C"/>
    <w:rsid w:val="00BA3E51"/>
    <w:rsid w:val="00BB3142"/>
    <w:rsid w:val="00C155FC"/>
    <w:rsid w:val="00C348EF"/>
    <w:rsid w:val="00C45D7E"/>
    <w:rsid w:val="00C66715"/>
    <w:rsid w:val="00C66E87"/>
    <w:rsid w:val="00C73E98"/>
    <w:rsid w:val="00CB1D3C"/>
    <w:rsid w:val="00D666BB"/>
    <w:rsid w:val="00D8505D"/>
    <w:rsid w:val="00DA11DC"/>
    <w:rsid w:val="00DB3757"/>
    <w:rsid w:val="00E04462"/>
    <w:rsid w:val="00E20245"/>
    <w:rsid w:val="00E26869"/>
    <w:rsid w:val="00E270D1"/>
    <w:rsid w:val="00E35010"/>
    <w:rsid w:val="00E4379F"/>
    <w:rsid w:val="00E80C1C"/>
    <w:rsid w:val="00E84964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753A"/>
  <w15:chartTrackingRefBased/>
  <w15:docId w15:val="{95857EF4-C693-42E4-832C-B5363464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g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83D24B6347423EB62EC3215A3D2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B79C-C92F-4BDB-AEF5-2D1A87489AFA}"/>
      </w:docPartPr>
      <w:docPartBody>
        <w:p w:rsidR="00000000" w:rsidRDefault="00000000">
          <w:pPr>
            <w:pStyle w:val="F783D24B6347423EB62EC3215A3D2140"/>
          </w:pPr>
          <w:r w:rsidRPr="00C45D7E">
            <w:t>PROFILE</w:t>
          </w:r>
        </w:p>
      </w:docPartBody>
    </w:docPart>
    <w:docPart>
      <w:docPartPr>
        <w:name w:val="D42AEBA92C494B068297D3901F0CD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3E2BF-4494-4E5F-B10C-37887CF841C3}"/>
      </w:docPartPr>
      <w:docPartBody>
        <w:p w:rsidR="00000000" w:rsidRDefault="00000000">
          <w:pPr>
            <w:pStyle w:val="D42AEBA92C494B068297D3901F0CD97D"/>
          </w:pPr>
          <w:r w:rsidRPr="00162614">
            <w:t>CONTACT</w:t>
          </w:r>
        </w:p>
      </w:docPartBody>
    </w:docPart>
    <w:docPart>
      <w:docPartPr>
        <w:name w:val="7F27491D67474E78AD1F6F0D208AF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FDE69-0C9F-4666-8C38-722B58E3F6E0}"/>
      </w:docPartPr>
      <w:docPartBody>
        <w:p w:rsidR="00000000" w:rsidRDefault="00000000">
          <w:pPr>
            <w:pStyle w:val="7F27491D67474E78AD1F6F0D208AF91F"/>
          </w:pPr>
          <w:r>
            <w:t xml:space="preserve">Enthusiastic and creative graphic designer with a passion for translating ideas into </w:t>
          </w:r>
          <w:r>
            <w:t>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8B613706B20242E199658229004A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C8D0D-CBF4-4182-B9FF-187A4A183552}"/>
      </w:docPartPr>
      <w:docPartBody>
        <w:p w:rsidR="00000000" w:rsidRDefault="00000000">
          <w:pPr>
            <w:pStyle w:val="8B613706B20242E199658229004ADACF"/>
          </w:pPr>
          <w:r>
            <w:t>EXPERIENCE</w:t>
          </w:r>
        </w:p>
      </w:docPartBody>
    </w:docPart>
    <w:docPart>
      <w:docPartPr>
        <w:name w:val="82047934E6CD43D7B408EE34B4ABE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DEF9-25B1-4104-AA0F-41606FBCAAF7}"/>
      </w:docPartPr>
      <w:docPartBody>
        <w:p w:rsidR="00000000" w:rsidRDefault="00000000">
          <w:pPr>
            <w:pStyle w:val="82047934E6CD43D7B408EE34B4ABE7AE"/>
          </w:pPr>
          <w:r w:rsidRPr="00162614">
            <w:t>SKILLS</w:t>
          </w:r>
        </w:p>
      </w:docPartBody>
    </w:docPart>
    <w:docPart>
      <w:docPartPr>
        <w:name w:val="37B79B62CFD64243B4C527C03386C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10FB-7E6D-40A8-8B46-2FBDC17116EB}"/>
      </w:docPartPr>
      <w:docPartBody>
        <w:p w:rsidR="00000000" w:rsidRDefault="00000000">
          <w:pPr>
            <w:pStyle w:val="37B79B62CFD64243B4C527C03386CCF2"/>
          </w:pPr>
          <w:r>
            <w:t>Adatum Corporation</w:t>
          </w:r>
        </w:p>
      </w:docPartBody>
    </w:docPart>
    <w:docPart>
      <w:docPartPr>
        <w:name w:val="8A5DF117DE3B4C6E91B2713202322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DE93-C185-4728-B868-B70C5BECF2B0}"/>
      </w:docPartPr>
      <w:docPartBody>
        <w:p w:rsidR="00000000" w:rsidRDefault="00000000">
          <w:pPr>
            <w:pStyle w:val="8A5DF117DE3B4C6E91B2713202322565"/>
          </w:pPr>
          <w:r>
            <w:t>20xx-present</w:t>
          </w:r>
        </w:p>
      </w:docPartBody>
    </w:docPart>
    <w:docPart>
      <w:docPartPr>
        <w:name w:val="BE7299AD5BAB406BAA1062FDB39B4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1C4E-7B85-4097-9F0B-73D2AA5CCED3}"/>
      </w:docPartPr>
      <w:docPartBody>
        <w:p w:rsidR="00000000" w:rsidRDefault="00000000">
          <w:pPr>
            <w:pStyle w:val="BE7299AD5BAB406BAA1062FDB39B4D99"/>
          </w:pPr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832195D5705843ABAAC5DE5E13046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A09D8-62F2-4FF5-AA55-4CD633EB9023}"/>
      </w:docPartPr>
      <w:docPartBody>
        <w:p w:rsidR="00000000" w:rsidRDefault="00000000">
          <w:pPr>
            <w:pStyle w:val="832195D5705843ABAAC5DE5E13046217"/>
          </w:pPr>
          <w:r>
            <w:t>Design software</w:t>
          </w:r>
        </w:p>
      </w:docPartBody>
    </w:docPart>
    <w:docPart>
      <w:docPartPr>
        <w:name w:val="B623D504F03B4B9F973387E678C0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4767C-2F50-4CA4-ABF2-169ED1CC9043}"/>
      </w:docPartPr>
      <w:docPartBody>
        <w:p w:rsidR="00000000" w:rsidRDefault="00000000">
          <w:pPr>
            <w:pStyle w:val="B623D504F03B4B9F973387E678C0393E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C678959979534E459749A1DE25642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8C38-BE5D-430F-BADE-5A3D8C1D3477}"/>
      </w:docPartPr>
      <w:docPartBody>
        <w:p w:rsidR="00000000" w:rsidRDefault="00000000">
          <w:pPr>
            <w:pStyle w:val="C678959979534E459749A1DE2564218B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D4305E6B5C364162AD936FF3EAA6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5347F-2F3C-4758-95BC-8040033A38AE}"/>
      </w:docPartPr>
      <w:docPartBody>
        <w:p w:rsidR="00000000" w:rsidRDefault="00000000">
          <w:pPr>
            <w:pStyle w:val="D4305E6B5C364162AD936FF3EAA61F00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E571FFD460FD4020929A9FD8C287E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6CF3C-4C99-4155-82A3-6A1663742A03}"/>
      </w:docPartPr>
      <w:docPartBody>
        <w:p w:rsidR="00000000" w:rsidRDefault="00000000">
          <w:pPr>
            <w:pStyle w:val="E571FFD460FD4020929A9FD8C287E761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49E348E22DA940A0AD83B33CB150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64945-9284-4F9A-999F-EC2D3B935C9D}"/>
      </w:docPartPr>
      <w:docPartBody>
        <w:p w:rsidR="00000000" w:rsidRDefault="00000000">
          <w:pPr>
            <w:pStyle w:val="49E348E22DA940A0AD83B33CB1507F0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30D1C0F5CDC64A479278971C2C82B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2BF39-C350-4683-B64A-60206CF30AC6}"/>
      </w:docPartPr>
      <w:docPartBody>
        <w:p w:rsidR="00000000" w:rsidRDefault="00000000">
          <w:pPr>
            <w:pStyle w:val="30D1C0F5CDC64A479278971C2C82BCD6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4505CAB5B3D14D4E9542ED449ECBC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CE4AE-6906-43C1-9A50-74E42C2E6909}"/>
      </w:docPartPr>
      <w:docPartBody>
        <w:p w:rsidR="00000000" w:rsidRDefault="00000000">
          <w:pPr>
            <w:pStyle w:val="4505CAB5B3D14D4E9542ED449ECBCA69"/>
          </w:pPr>
          <w:r>
            <w:t>Proseware, Inc.</w:t>
          </w:r>
        </w:p>
      </w:docPartBody>
    </w:docPart>
    <w:docPart>
      <w:docPartPr>
        <w:name w:val="93A9ECD9783E4D0184D7B8ED24A39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4739-EE4C-414E-A3EB-499A05309B8B}"/>
      </w:docPartPr>
      <w:docPartBody>
        <w:p w:rsidR="00000000" w:rsidRDefault="00000000">
          <w:pPr>
            <w:pStyle w:val="93A9ECD9783E4D0184D7B8ED24A390A7"/>
          </w:pPr>
          <w:r>
            <w:t>20xx-20xx</w:t>
          </w:r>
        </w:p>
      </w:docPartBody>
    </w:docPart>
    <w:docPart>
      <w:docPartPr>
        <w:name w:val="37C27AE614414DF4B94CD775D28A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1E62-D46B-4B8F-B97D-EB5BDEDB65D9}"/>
      </w:docPartPr>
      <w:docPartBody>
        <w:p w:rsidR="00000000" w:rsidRDefault="00000000">
          <w:pPr>
            <w:pStyle w:val="37C27AE614414DF4B94CD775D28A7E28"/>
          </w:pPr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D263F936483D4B87859A5A0B861F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916E0-AD0D-466B-982E-F687005DDC5E}"/>
      </w:docPartPr>
      <w:docPartBody>
        <w:p w:rsidR="00000000" w:rsidRDefault="00000000">
          <w:pPr>
            <w:pStyle w:val="D263F936483D4B87859A5A0B861FD069"/>
          </w:pPr>
          <w:r w:rsidRPr="00162614">
            <w:t>EDUCATION</w:t>
          </w:r>
        </w:p>
      </w:docPartBody>
    </w:docPart>
    <w:docPart>
      <w:docPartPr>
        <w:name w:val="4A7FEE02F0D64CE9A031635F4B4C0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08CD-755E-49DC-8786-385FA7075664}"/>
      </w:docPartPr>
      <w:docPartBody>
        <w:p w:rsidR="00000000" w:rsidRDefault="00000000">
          <w:pPr>
            <w:pStyle w:val="4A7FEE02F0D64CE9A031635F4B4C09DC"/>
          </w:pPr>
          <w:r w:rsidRPr="45A88B00">
            <w:rPr>
              <w:bCs/>
            </w:rPr>
            <w:t>Relecloud</w:t>
          </w:r>
        </w:p>
      </w:docPartBody>
    </w:docPart>
    <w:docPart>
      <w:docPartPr>
        <w:name w:val="A456055196414B7BA02FAE425C48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5E7A4-0EA1-48BB-A893-7BEC683FC4D7}"/>
      </w:docPartPr>
      <w:docPartBody>
        <w:p w:rsidR="00000000" w:rsidRDefault="00000000">
          <w:pPr>
            <w:pStyle w:val="A456055196414B7BA02FAE425C48F952"/>
          </w:pPr>
          <w:r>
            <w:t>20xx-20xx</w:t>
          </w:r>
        </w:p>
      </w:docPartBody>
    </w:docPart>
    <w:docPart>
      <w:docPartPr>
        <w:name w:val="D789E3C8C8734B5D93C05DEF26149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2168F-5D23-43C2-9B30-9E8EE2DFB7DF}"/>
      </w:docPartPr>
      <w:docPartBody>
        <w:p w:rsidR="00000000" w:rsidRDefault="00000000">
          <w:pPr>
            <w:pStyle w:val="D789E3C8C8734B5D93C05DEF26149919"/>
          </w:pPr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AE222ACCA6EB4A53B433DB09AFC4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F1556-FF1A-40F0-8FE8-07C992633F8A}"/>
      </w:docPartPr>
      <w:docPartBody>
        <w:p w:rsidR="00000000" w:rsidRDefault="00000000">
          <w:pPr>
            <w:pStyle w:val="AE222ACCA6EB4A53B433DB09AFC4CBC6"/>
          </w:pPr>
          <w:r>
            <w:t>Graphic Design Institute</w:t>
          </w:r>
        </w:p>
      </w:docPartBody>
    </w:docPart>
    <w:docPart>
      <w:docPartPr>
        <w:name w:val="9553EA9402574BB2AE25175A00A7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8E368-3876-4854-9DAB-556B71ED56CB}"/>
      </w:docPartPr>
      <w:docPartBody>
        <w:p w:rsidR="00000000" w:rsidRDefault="00000000">
          <w:pPr>
            <w:pStyle w:val="9553EA9402574BB2AE25175A00A7AF7F"/>
          </w:pPr>
          <w:r>
            <w:t>20xx-20xx</w:t>
          </w:r>
        </w:p>
      </w:docPartBody>
    </w:docPart>
    <w:docPart>
      <w:docPartPr>
        <w:name w:val="93C4ABB6CD91473E9E32C01CA2420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FB90-4012-416E-A067-39CD69040BF7}"/>
      </w:docPartPr>
      <w:docPartBody>
        <w:p w:rsidR="00000000" w:rsidRDefault="00000000">
          <w:pPr>
            <w:pStyle w:val="93C4ABB6CD91473E9E32C01CA24208A2"/>
          </w:pPr>
          <w:r>
            <w:t>Master of Fine Arts, Graphic Design</w:t>
          </w:r>
        </w:p>
      </w:docPartBody>
    </w:docPart>
    <w:docPart>
      <w:docPartPr>
        <w:name w:val="13CFAE2897F04473A2AFE66F1FD1B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BF67B-34DC-48A0-8B04-55F5A1ED7A21}"/>
      </w:docPartPr>
      <w:docPartBody>
        <w:p w:rsidR="00000000" w:rsidRDefault="00000000">
          <w:pPr>
            <w:pStyle w:val="13CFAE2897F04473A2AFE66F1FD1B570"/>
          </w:pPr>
          <w:r>
            <w:t>Jasper University</w:t>
          </w:r>
        </w:p>
      </w:docPartBody>
    </w:docPart>
    <w:docPart>
      <w:docPartPr>
        <w:name w:val="408CB3E191A54541A2507B5B4CC11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35C02-0001-4B5C-A672-8DE022A4328F}"/>
      </w:docPartPr>
      <w:docPartBody>
        <w:p w:rsidR="00000000" w:rsidRDefault="00000000">
          <w:pPr>
            <w:pStyle w:val="408CB3E191A54541A2507B5B4CC11F12"/>
          </w:pPr>
          <w:r>
            <w:t>20xx-20xx</w:t>
          </w:r>
        </w:p>
      </w:docPartBody>
    </w:docPart>
    <w:docPart>
      <w:docPartPr>
        <w:name w:val="CAF68167514549ED9AAEB9FD092D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AD320-53DD-45E3-8FCF-88B3381A3E58}"/>
      </w:docPartPr>
      <w:docPartBody>
        <w:p w:rsidR="00000000" w:rsidRDefault="00000000">
          <w:pPr>
            <w:pStyle w:val="CAF68167514549ED9AAEB9FD092DB455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DA"/>
    <w:rsid w:val="00675EDA"/>
    <w:rsid w:val="00D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51B21167EA4753AD3D1A9ECAA270D7">
    <w:name w:val="4051B21167EA4753AD3D1A9ECAA270D7"/>
  </w:style>
  <w:style w:type="paragraph" w:customStyle="1" w:styleId="10062A531B81401F9CF39A4EC7A4D0F1">
    <w:name w:val="10062A531B81401F9CF39A4EC7A4D0F1"/>
  </w:style>
  <w:style w:type="paragraph" w:customStyle="1" w:styleId="D777B594935B447EA7F619E5E870947E">
    <w:name w:val="D777B594935B447EA7F619E5E870947E"/>
  </w:style>
  <w:style w:type="paragraph" w:customStyle="1" w:styleId="2884275DE4C14DDBB92CFACAEC8CCC1B">
    <w:name w:val="2884275DE4C14DDBB92CFACAEC8CCC1B"/>
  </w:style>
  <w:style w:type="paragraph" w:customStyle="1" w:styleId="EB763A0FFFD74177BA2F7D8C8A053628">
    <w:name w:val="EB763A0FFFD74177BA2F7D8C8A053628"/>
  </w:style>
  <w:style w:type="paragraph" w:customStyle="1" w:styleId="F783D24B6347423EB62EC3215A3D2140">
    <w:name w:val="F783D24B6347423EB62EC3215A3D2140"/>
  </w:style>
  <w:style w:type="paragraph" w:customStyle="1" w:styleId="D42AEBA92C494B068297D3901F0CD97D">
    <w:name w:val="D42AEBA92C494B068297D3901F0CD97D"/>
  </w:style>
  <w:style w:type="paragraph" w:customStyle="1" w:styleId="7F27491D67474E78AD1F6F0D208AF91F">
    <w:name w:val="7F27491D67474E78AD1F6F0D208AF91F"/>
  </w:style>
  <w:style w:type="paragraph" w:customStyle="1" w:styleId="A79B3A285BF3454D8CB162E639F716D8">
    <w:name w:val="A79B3A285BF3454D8CB162E639F716D8"/>
  </w:style>
  <w:style w:type="paragraph" w:customStyle="1" w:styleId="A2FD253573E34B4E86FA97A6C1F2DE52">
    <w:name w:val="A2FD253573E34B4E86FA97A6C1F2DE52"/>
  </w:style>
  <w:style w:type="paragraph" w:customStyle="1" w:styleId="607B309730444BEB909A257EA0DE9ACB">
    <w:name w:val="607B309730444BEB909A257EA0DE9ACB"/>
  </w:style>
  <w:style w:type="paragraph" w:customStyle="1" w:styleId="34A317FF99B048E4BBF69BD1BE52F3D6">
    <w:name w:val="34A317FF99B048E4BBF69BD1BE52F3D6"/>
  </w:style>
  <w:style w:type="paragraph" w:customStyle="1" w:styleId="8B613706B20242E199658229004ADACF">
    <w:name w:val="8B613706B20242E199658229004ADACF"/>
  </w:style>
  <w:style w:type="paragraph" w:customStyle="1" w:styleId="82047934E6CD43D7B408EE34B4ABE7AE">
    <w:name w:val="82047934E6CD43D7B408EE34B4ABE7AE"/>
  </w:style>
  <w:style w:type="paragraph" w:customStyle="1" w:styleId="37B79B62CFD64243B4C527C03386CCF2">
    <w:name w:val="37B79B62CFD64243B4C527C03386CCF2"/>
  </w:style>
  <w:style w:type="paragraph" w:customStyle="1" w:styleId="8A5DF117DE3B4C6E91B2713202322565">
    <w:name w:val="8A5DF117DE3B4C6E91B2713202322565"/>
  </w:style>
  <w:style w:type="paragraph" w:customStyle="1" w:styleId="BE7299AD5BAB406BAA1062FDB39B4D99">
    <w:name w:val="BE7299AD5BAB406BAA1062FDB39B4D99"/>
  </w:style>
  <w:style w:type="paragraph" w:customStyle="1" w:styleId="832195D5705843ABAAC5DE5E13046217">
    <w:name w:val="832195D5705843ABAAC5DE5E13046217"/>
  </w:style>
  <w:style w:type="paragraph" w:customStyle="1" w:styleId="B623D504F03B4B9F973387E678C0393E">
    <w:name w:val="B623D504F03B4B9F973387E678C0393E"/>
  </w:style>
  <w:style w:type="paragraph" w:customStyle="1" w:styleId="C678959979534E459749A1DE2564218B">
    <w:name w:val="C678959979534E459749A1DE2564218B"/>
  </w:style>
  <w:style w:type="paragraph" w:customStyle="1" w:styleId="D4305E6B5C364162AD936FF3EAA61F00">
    <w:name w:val="D4305E6B5C364162AD936FF3EAA61F00"/>
  </w:style>
  <w:style w:type="paragraph" w:customStyle="1" w:styleId="E571FFD460FD4020929A9FD8C287E761">
    <w:name w:val="E571FFD460FD4020929A9FD8C287E761"/>
  </w:style>
  <w:style w:type="paragraph" w:customStyle="1" w:styleId="49E348E22DA940A0AD83B33CB1507F03">
    <w:name w:val="49E348E22DA940A0AD83B33CB1507F03"/>
  </w:style>
  <w:style w:type="paragraph" w:customStyle="1" w:styleId="30D1C0F5CDC64A479278971C2C82BCD6">
    <w:name w:val="30D1C0F5CDC64A479278971C2C82BCD6"/>
  </w:style>
  <w:style w:type="paragraph" w:customStyle="1" w:styleId="4505CAB5B3D14D4E9542ED449ECBCA69">
    <w:name w:val="4505CAB5B3D14D4E9542ED449ECBCA69"/>
  </w:style>
  <w:style w:type="paragraph" w:customStyle="1" w:styleId="93A9ECD9783E4D0184D7B8ED24A390A7">
    <w:name w:val="93A9ECD9783E4D0184D7B8ED24A390A7"/>
  </w:style>
  <w:style w:type="paragraph" w:customStyle="1" w:styleId="37C27AE614414DF4B94CD775D28A7E28">
    <w:name w:val="37C27AE614414DF4B94CD775D28A7E28"/>
  </w:style>
  <w:style w:type="paragraph" w:customStyle="1" w:styleId="D263F936483D4B87859A5A0B861FD069">
    <w:name w:val="D263F936483D4B87859A5A0B861FD069"/>
  </w:style>
  <w:style w:type="paragraph" w:customStyle="1" w:styleId="4A7FEE02F0D64CE9A031635F4B4C09DC">
    <w:name w:val="4A7FEE02F0D64CE9A031635F4B4C09DC"/>
  </w:style>
  <w:style w:type="paragraph" w:customStyle="1" w:styleId="A456055196414B7BA02FAE425C48F952">
    <w:name w:val="A456055196414B7BA02FAE425C48F952"/>
  </w:style>
  <w:style w:type="paragraph" w:customStyle="1" w:styleId="D789E3C8C8734B5D93C05DEF26149919">
    <w:name w:val="D789E3C8C8734B5D93C05DEF26149919"/>
  </w:style>
  <w:style w:type="paragraph" w:customStyle="1" w:styleId="AE222ACCA6EB4A53B433DB09AFC4CBC6">
    <w:name w:val="AE222ACCA6EB4A53B433DB09AFC4CBC6"/>
  </w:style>
  <w:style w:type="paragraph" w:customStyle="1" w:styleId="9553EA9402574BB2AE25175A00A7AF7F">
    <w:name w:val="9553EA9402574BB2AE25175A00A7AF7F"/>
  </w:style>
  <w:style w:type="paragraph" w:customStyle="1" w:styleId="93C4ABB6CD91473E9E32C01CA24208A2">
    <w:name w:val="93C4ABB6CD91473E9E32C01CA24208A2"/>
  </w:style>
  <w:style w:type="paragraph" w:customStyle="1" w:styleId="13CFAE2897F04473A2AFE66F1FD1B570">
    <w:name w:val="13CFAE2897F04473A2AFE66F1FD1B570"/>
  </w:style>
  <w:style w:type="paragraph" w:customStyle="1" w:styleId="408CB3E191A54541A2507B5B4CC11F12">
    <w:name w:val="408CB3E191A54541A2507B5B4CC11F12"/>
  </w:style>
  <w:style w:type="paragraph" w:customStyle="1" w:styleId="CAF68167514549ED9AAEB9FD092DB455">
    <w:name w:val="CAF68167514549ED9AAEB9FD092DB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E76ED-ADD1-4A8F-9D43-AF90AB9C1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9B1BC-DA84-497F-A38B-04AC0E2963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4994794-3D6F-4B38-A5F4-A311E797D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69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Shelley</dc:creator>
  <cp:keywords/>
  <dc:description/>
  <cp:lastModifiedBy>Andrew Shelley</cp:lastModifiedBy>
  <cp:revision>1</cp:revision>
  <dcterms:created xsi:type="dcterms:W3CDTF">2024-09-24T20:12:00Z</dcterms:created>
  <dcterms:modified xsi:type="dcterms:W3CDTF">2024-09-24T22:12:00Z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